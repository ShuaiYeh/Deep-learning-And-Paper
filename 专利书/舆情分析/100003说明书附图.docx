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58820" w14:textId="507D000E" w:rsidR="00975791" w:rsidRDefault="00975791" w:rsidP="005D0329"/>
    <w:p w14:paraId="28140D18" w14:textId="44E8C4C2" w:rsidR="00230A4F" w:rsidRDefault="007003CE" w:rsidP="007003CE">
      <w:pPr>
        <w:jc w:val="left"/>
      </w:pPr>
      <w:r>
        <w:object w:dxaOrig="10780" w:dyaOrig="2692" w14:anchorId="66D7E6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481.45pt;height:120.35pt" o:ole="">
            <v:imagedata r:id="rId7" o:title=""/>
          </v:shape>
          <o:OLEObject Type="Embed" ProgID="Visio.Drawing.11" ShapeID="_x0000_i1063" DrawAspect="Content" ObjectID="_1610026558" r:id="rId8"/>
        </w:object>
      </w:r>
    </w:p>
    <w:p w14:paraId="30D10EA2" w14:textId="77777777" w:rsidR="00862100" w:rsidRDefault="00862100" w:rsidP="007003CE">
      <w:pPr>
        <w:jc w:val="left"/>
        <w:rPr>
          <w:rFonts w:hint="eastAsia"/>
        </w:rPr>
      </w:pPr>
    </w:p>
    <w:p w14:paraId="13740021" w14:textId="334857BA" w:rsidR="005D0329" w:rsidRDefault="005D0329" w:rsidP="005B10F8">
      <w:pPr>
        <w:jc w:val="center"/>
      </w:pPr>
      <w:r>
        <w:t>图</w:t>
      </w:r>
      <w:r>
        <w:rPr>
          <w:rFonts w:hint="eastAsia"/>
        </w:rPr>
        <w:t>1</w:t>
      </w:r>
      <w:r w:rsidR="001A082A">
        <w:t xml:space="preserve"> </w:t>
      </w:r>
      <w:r w:rsidR="007A21C6">
        <w:rPr>
          <w:rFonts w:hint="eastAsia"/>
        </w:rPr>
        <w:t>情感分类</w:t>
      </w:r>
      <w:r w:rsidR="007003CE">
        <w:rPr>
          <w:rFonts w:hint="eastAsia"/>
        </w:rPr>
        <w:t>网络模型图</w:t>
      </w:r>
    </w:p>
    <w:p w14:paraId="71116508" w14:textId="49EE89FF" w:rsidR="00230A4F" w:rsidRDefault="00CC2310" w:rsidP="005B10F8">
      <w:pPr>
        <w:jc w:val="center"/>
      </w:pPr>
      <w:r>
        <w:object w:dxaOrig="4485" w:dyaOrig="9392" w14:anchorId="1081DBAF">
          <v:shape id="_x0000_i1060" type="#_x0000_t75" style="width:224.05pt;height:469.05pt" o:ole="">
            <v:imagedata r:id="rId9" o:title=""/>
          </v:shape>
          <o:OLEObject Type="Embed" ProgID="Visio.Drawing.11" ShapeID="_x0000_i1060" DrawAspect="Content" ObjectID="_1610026559" r:id="rId10"/>
        </w:object>
      </w:r>
    </w:p>
    <w:p w14:paraId="1BC18E19" w14:textId="77777777" w:rsidR="004158D3" w:rsidRDefault="004158D3" w:rsidP="005B10F8">
      <w:pPr>
        <w:jc w:val="center"/>
        <w:rPr>
          <w:rFonts w:hint="eastAsia"/>
        </w:rPr>
      </w:pPr>
    </w:p>
    <w:p w14:paraId="43FBB2D5" w14:textId="00482ED2" w:rsidR="00FA66C3" w:rsidRDefault="005B10F8" w:rsidP="005B10F8">
      <w:pPr>
        <w:jc w:val="center"/>
      </w:pPr>
      <w:r>
        <w:rPr>
          <w:rFonts w:hint="eastAsia"/>
        </w:rPr>
        <w:t>图</w:t>
      </w:r>
      <w:r w:rsidR="00CC2310">
        <w:t>2</w:t>
      </w:r>
      <w:r w:rsidR="001857BA">
        <w:t xml:space="preserve"> </w:t>
      </w:r>
      <w:r w:rsidR="001857BA">
        <w:rPr>
          <w:rFonts w:hint="eastAsia"/>
        </w:rPr>
        <w:t>情感分析整体流程图</w:t>
      </w:r>
    </w:p>
    <w:p w14:paraId="6C38E4AF" w14:textId="5DAA08D5" w:rsidR="00DA1D34" w:rsidRDefault="00DA1D34" w:rsidP="005B10F8">
      <w:pPr>
        <w:jc w:val="center"/>
      </w:pPr>
    </w:p>
    <w:p w14:paraId="5F21B3F6" w14:textId="2B01C361" w:rsidR="00DA1D34" w:rsidRDefault="00DA1D34" w:rsidP="005B10F8">
      <w:pPr>
        <w:jc w:val="center"/>
      </w:pPr>
    </w:p>
    <w:p w14:paraId="7DB12000" w14:textId="0F258FF2" w:rsidR="00DA1D34" w:rsidRDefault="00DA1D34" w:rsidP="005B10F8">
      <w:pPr>
        <w:jc w:val="center"/>
      </w:pPr>
    </w:p>
    <w:p w14:paraId="2F0FF8C7" w14:textId="1C55B0D7" w:rsidR="00DA1D34" w:rsidRDefault="00DA1D34" w:rsidP="005B10F8">
      <w:pPr>
        <w:jc w:val="center"/>
      </w:pPr>
      <w:r>
        <w:object w:dxaOrig="3713" w:dyaOrig="9269" w14:anchorId="538A1B08">
          <v:shape id="_x0000_i1064" type="#_x0000_t75" style="width:185.9pt;height:463.7pt" o:ole="">
            <v:imagedata r:id="rId11" o:title=""/>
          </v:shape>
          <o:OLEObject Type="Embed" ProgID="Visio.Drawing.11" ShapeID="_x0000_i1064" DrawAspect="Content" ObjectID="_1610026560" r:id="rId12"/>
        </w:object>
      </w:r>
    </w:p>
    <w:p w14:paraId="1E6DE852" w14:textId="7C5CD45A" w:rsidR="00DA1D34" w:rsidRDefault="00DA1D34" w:rsidP="005B10F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完整执行流程图</w:t>
      </w:r>
      <w:bookmarkStart w:id="0" w:name="_GoBack"/>
      <w:bookmarkEnd w:id="0"/>
    </w:p>
    <w:sectPr w:rsidR="00DA1D34">
      <w:headerReference w:type="default" r:id="rId13"/>
      <w:footerReference w:type="even" r:id="rId14"/>
      <w:footerReference w:type="default" r:id="rId15"/>
      <w:pgSz w:w="11906" w:h="16838"/>
      <w:pgMar w:top="1418" w:right="851" w:bottom="851" w:left="1418" w:header="851" w:footer="113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C0B06" w14:textId="77777777" w:rsidR="008E2E16" w:rsidRDefault="008E2E16">
      <w:r>
        <w:separator/>
      </w:r>
    </w:p>
  </w:endnote>
  <w:endnote w:type="continuationSeparator" w:id="0">
    <w:p w14:paraId="5FF82C86" w14:textId="77777777" w:rsidR="008E2E16" w:rsidRDefault="008E2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6588D" w14:textId="77777777" w:rsidR="00975791" w:rsidRDefault="00975791">
    <w:pPr>
      <w:pStyle w:val="a9"/>
      <w:framePr w:h="0"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14:paraId="7F0FC86D" w14:textId="77777777" w:rsidR="00975791" w:rsidRDefault="0097579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BD8B9" w14:textId="77777777" w:rsidR="00975791" w:rsidRDefault="00975791">
    <w:pPr>
      <w:pStyle w:val="a9"/>
      <w:framePr w:h="0"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4D2CEC">
      <w:rPr>
        <w:rStyle w:val="a4"/>
        <w:noProof/>
      </w:rPr>
      <w:t>2</w:t>
    </w:r>
    <w:r>
      <w:fldChar w:fldCharType="end"/>
    </w:r>
  </w:p>
  <w:p w14:paraId="08F6176A" w14:textId="77777777" w:rsidR="00975791" w:rsidRDefault="00975791">
    <w:pPr>
      <w:pStyle w:val="a9"/>
      <w:spacing w:line="200" w:lineRule="exact"/>
      <w:rPr>
        <w:rFonts w:ascii="黑体" w:eastAsia="黑体"/>
      </w:rPr>
    </w:pPr>
    <w:r>
      <w:rPr>
        <w:rFonts w:ascii="黑体" w:eastAsia="黑体"/>
      </w:rPr>
      <w:t>10</w:t>
    </w:r>
    <w:r>
      <w:rPr>
        <w:rFonts w:ascii="黑体" w:eastAsia="黑体" w:hint="eastAsia"/>
      </w:rPr>
      <w:t>0</w:t>
    </w:r>
    <w:r>
      <w:rPr>
        <w:rFonts w:ascii="黑体" w:eastAsia="黑体"/>
      </w:rPr>
      <w:t>00</w:t>
    </w:r>
    <w:r>
      <w:rPr>
        <w:rFonts w:ascii="黑体" w:eastAsia="黑体" w:hint="eastAsia"/>
      </w:rPr>
      <w:t xml:space="preserve">3        </w:t>
    </w:r>
  </w:p>
  <w:p w14:paraId="63ECE7B1" w14:textId="131874FE" w:rsidR="00975791" w:rsidRDefault="009D671A">
    <w:pPr>
      <w:pStyle w:val="a9"/>
      <w:spacing w:line="200" w:lineRule="exact"/>
      <w:jc w:val="both"/>
      <w:rPr>
        <w:rFonts w:ascii="黑体" w:eastAsia="黑体"/>
      </w:rPr>
    </w:pPr>
    <w:r>
      <w:rPr>
        <w:rFonts w:ascii="黑体" w:eastAsia="黑体"/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66FB5E8" wp14:editId="324819F4">
              <wp:simplePos x="0" y="0"/>
              <wp:positionH relativeFrom="column">
                <wp:posOffset>1905</wp:posOffset>
              </wp:positionH>
              <wp:positionV relativeFrom="paragraph">
                <wp:posOffset>-156845</wp:posOffset>
              </wp:positionV>
              <wp:extent cx="6120130" cy="0"/>
              <wp:effectExtent l="11430" t="14605" r="12065" b="13970"/>
              <wp:wrapNone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C0F42F" id="Line 10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5pt,-12.35pt" to="482.05pt,-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" o:allowincell="f" strokeweight="1pt"/>
          </w:pict>
        </mc:Fallback>
      </mc:AlternateContent>
    </w:r>
    <w:r w:rsidR="00975791">
      <w:rPr>
        <w:rFonts w:ascii="黑体" w:eastAsia="黑体" w:hint="eastAsia"/>
      </w:rPr>
      <w:t>2010.2</w:t>
    </w:r>
  </w:p>
  <w:p w14:paraId="12815542" w14:textId="77777777" w:rsidR="00975791" w:rsidRDefault="0097579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148239" w14:textId="77777777" w:rsidR="008E2E16" w:rsidRDefault="008E2E16">
      <w:r>
        <w:separator/>
      </w:r>
    </w:p>
  </w:footnote>
  <w:footnote w:type="continuationSeparator" w:id="0">
    <w:p w14:paraId="5D320E43" w14:textId="77777777" w:rsidR="008E2E16" w:rsidRDefault="008E2E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FFB8E" w14:textId="5155B6F9" w:rsidR="00975791" w:rsidRDefault="009D671A">
    <w:pPr>
      <w:jc w:val="center"/>
      <w:outlineLvl w:val="0"/>
      <w:rPr>
        <w:rFonts w:ascii="黑体" w:eastAsia="黑体"/>
        <w:b/>
        <w:spacing w:val="90"/>
        <w:sz w:val="28"/>
      </w:rPr>
    </w:pPr>
    <w:r>
      <w:rPr>
        <w:rFonts w:eastAsia="黑体"/>
        <w:noProof/>
        <w:spacing w:val="90"/>
        <w:sz w:val="28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11521EAE" wp14:editId="27891775">
              <wp:simplePos x="0" y="0"/>
              <wp:positionH relativeFrom="column">
                <wp:posOffset>0</wp:posOffset>
              </wp:positionH>
              <wp:positionV relativeFrom="paragraph">
                <wp:posOffset>360045</wp:posOffset>
              </wp:positionV>
              <wp:extent cx="6120130" cy="0"/>
              <wp:effectExtent l="9525" t="7620" r="13970" b="1143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FD33AE" id="Line 5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8.35pt" to="481.9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XFEgIAACkEAAAOAAAAZHJzL2Uyb0RvYy54bWysU8GO2jAQvVfqP1i+QxLIsm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" o:allowincell="f" strokeweight="1pt"/>
          </w:pict>
        </mc:Fallback>
      </mc:AlternateContent>
    </w:r>
    <w:r w:rsidR="00975791">
      <w:rPr>
        <w:rFonts w:eastAsia="黑体" w:hint="eastAsia"/>
        <w:spacing w:val="90"/>
        <w:sz w:val="28"/>
      </w:rPr>
      <w:t>说明书附图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none" strokecolor="none [3213]">
      <v:fill color="none" color2="#bbd5f0" type="gradient">
        <o:fill v:ext="view" type="gradientUnscaled"/>
      </v:fill>
      <v:stroke color="none [3213]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940E2"/>
    <w:rsid w:val="000B7D29"/>
    <w:rsid w:val="00142AC2"/>
    <w:rsid w:val="00172A27"/>
    <w:rsid w:val="001857BA"/>
    <w:rsid w:val="001A082A"/>
    <w:rsid w:val="00230A4F"/>
    <w:rsid w:val="002842F6"/>
    <w:rsid w:val="002A1E4B"/>
    <w:rsid w:val="002F333E"/>
    <w:rsid w:val="002F667E"/>
    <w:rsid w:val="002F6F6E"/>
    <w:rsid w:val="003059EE"/>
    <w:rsid w:val="00340469"/>
    <w:rsid w:val="00344EBD"/>
    <w:rsid w:val="0035206C"/>
    <w:rsid w:val="003776BE"/>
    <w:rsid w:val="0038722F"/>
    <w:rsid w:val="003D0860"/>
    <w:rsid w:val="004158D3"/>
    <w:rsid w:val="00423673"/>
    <w:rsid w:val="00424679"/>
    <w:rsid w:val="00473CD0"/>
    <w:rsid w:val="00487002"/>
    <w:rsid w:val="00494903"/>
    <w:rsid w:val="00496793"/>
    <w:rsid w:val="004D2CEC"/>
    <w:rsid w:val="00566FE0"/>
    <w:rsid w:val="005757B0"/>
    <w:rsid w:val="005B10F8"/>
    <w:rsid w:val="005D0329"/>
    <w:rsid w:val="005D2D5A"/>
    <w:rsid w:val="006736FA"/>
    <w:rsid w:val="006A3258"/>
    <w:rsid w:val="006A7F0B"/>
    <w:rsid w:val="007003CE"/>
    <w:rsid w:val="00725E62"/>
    <w:rsid w:val="007A21C6"/>
    <w:rsid w:val="007C6CA1"/>
    <w:rsid w:val="00813C25"/>
    <w:rsid w:val="0086123A"/>
    <w:rsid w:val="00862100"/>
    <w:rsid w:val="008D5F28"/>
    <w:rsid w:val="008E2E16"/>
    <w:rsid w:val="008E7C3A"/>
    <w:rsid w:val="00914288"/>
    <w:rsid w:val="00943497"/>
    <w:rsid w:val="00975791"/>
    <w:rsid w:val="009D671A"/>
    <w:rsid w:val="00A25515"/>
    <w:rsid w:val="00AE10C8"/>
    <w:rsid w:val="00B3336E"/>
    <w:rsid w:val="00B51441"/>
    <w:rsid w:val="00BF3EDC"/>
    <w:rsid w:val="00C46105"/>
    <w:rsid w:val="00C86AA9"/>
    <w:rsid w:val="00CB37CC"/>
    <w:rsid w:val="00CB5DD9"/>
    <w:rsid w:val="00CC2310"/>
    <w:rsid w:val="00CD0194"/>
    <w:rsid w:val="00D3547D"/>
    <w:rsid w:val="00D965E2"/>
    <w:rsid w:val="00DA1D34"/>
    <w:rsid w:val="00DD4799"/>
    <w:rsid w:val="00DF596B"/>
    <w:rsid w:val="00E11972"/>
    <w:rsid w:val="00E422CC"/>
    <w:rsid w:val="00E467A3"/>
    <w:rsid w:val="00E81D66"/>
    <w:rsid w:val="00EA3C06"/>
    <w:rsid w:val="00EC0215"/>
    <w:rsid w:val="00EC18ED"/>
    <w:rsid w:val="00ED438B"/>
    <w:rsid w:val="00F459F6"/>
    <w:rsid w:val="00F652C6"/>
    <w:rsid w:val="00FA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" strokecolor="none [3213]">
      <v:fill color="none" color2="#bbd5f0" type="gradient">
        <o:fill v:ext="view" type="gradientUnscaled"/>
      </v:fill>
      <v:stroke color="none [3213]" weight="1.25pt"/>
    </o:shapedefaults>
    <o:shapelayout v:ext="edit">
      <o:idmap v:ext="edit" data="1"/>
    </o:shapelayout>
  </w:shapeDefaults>
  <w:decimalSymbol w:val="."/>
  <w:listSeparator w:val=","/>
  <w14:docId w14:val="7A1506CD"/>
  <w15:docId w15:val="{A1387B1D-FD94-4BFF-B61F-E73FCEA7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Pr>
      <w:sz w:val="21"/>
      <w:szCs w:val="21"/>
    </w:rPr>
  </w:style>
  <w:style w:type="character" w:styleId="a4">
    <w:name w:val="page number"/>
    <w:basedOn w:val="a0"/>
  </w:style>
  <w:style w:type="paragraph" w:styleId="a5">
    <w:name w:val="annotation subject"/>
    <w:basedOn w:val="a6"/>
    <w:next w:val="a6"/>
    <w:semiHidden/>
    <w:rPr>
      <w:b/>
      <w:bCs/>
    </w:rPr>
  </w:style>
  <w:style w:type="paragraph" w:styleId="a6">
    <w:name w:val="annotation text"/>
    <w:basedOn w:val="a"/>
    <w:semiHidden/>
    <w:pPr>
      <w:jc w:val="left"/>
    </w:p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Balloon Text"/>
    <w:basedOn w:val="a"/>
    <w:semiHidden/>
    <w:rPr>
      <w:sz w:val="18"/>
      <w:szCs w:val="18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Body Text"/>
    <w:basedOn w:val="a"/>
    <w:rPr>
      <w:sz w:val="28"/>
    </w:rPr>
  </w:style>
  <w:style w:type="paragraph" w:styleId="ab">
    <w:name w:val="Body Text Indent"/>
    <w:basedOn w:val="a"/>
    <w:pPr>
      <w:spacing w:line="400" w:lineRule="exact"/>
      <w:ind w:leftChars="257" w:left="540" w:firstLine="1"/>
    </w:pPr>
    <w:rPr>
      <w:rFonts w:ascii="宋体" w:hAnsi="宋体"/>
    </w:rPr>
  </w:style>
  <w:style w:type="paragraph" w:styleId="ac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2791;&#20221;\chen\&#30003;&#35831;&#34920;&#26684;\2003.6.24\smsft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92CE5-1DE4-4213-B08F-5666F1EFF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smsft.dot</Template>
  <TotalTime>2029</TotalTime>
  <Pages>2</Pages>
  <Words>19</Words>
  <Characters>114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sipo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填  表  注  意  事  项</dc:title>
  <dc:creator>cxf</dc:creator>
  <cp:lastModifiedBy>航航 李</cp:lastModifiedBy>
  <cp:revision>123</cp:revision>
  <cp:lastPrinted>2017-08-15T00:41:00Z</cp:lastPrinted>
  <dcterms:created xsi:type="dcterms:W3CDTF">2016-01-29T07:38:00Z</dcterms:created>
  <dcterms:modified xsi:type="dcterms:W3CDTF">2019-01-26T08:48:00Z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2052-9.1.0.4739</vt:lpwstr>
  </property>
</Properties>
</file>